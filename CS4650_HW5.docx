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7896" w14:textId="77777777" w:rsidR="008A5B14" w:rsidRDefault="00305415">
      <w:pPr>
        <w:pStyle w:val="NoSpacing"/>
      </w:pPr>
      <w:r>
        <w:t>Daniel Madrigal</w:t>
      </w:r>
    </w:p>
    <w:p w14:paraId="4EC20DAC" w14:textId="77777777" w:rsidR="008A5B14" w:rsidRDefault="00D82C07">
      <w:pPr>
        <w:pStyle w:val="NoSpacing"/>
      </w:pPr>
      <w:r>
        <w:t xml:space="preserve">Professor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Davarpanah</w:t>
      </w:r>
      <w:proofErr w:type="spellEnd"/>
    </w:p>
    <w:p w14:paraId="05937101" w14:textId="77777777" w:rsidR="008A5B14" w:rsidRDefault="00305415">
      <w:pPr>
        <w:pStyle w:val="NoSpacing"/>
      </w:pPr>
      <w:r>
        <w:t>CS</w:t>
      </w:r>
      <w:r w:rsidR="00D82C07">
        <w:t>4650</w:t>
      </w:r>
    </w:p>
    <w:p w14:paraId="0462EDF6" w14:textId="0AED304C" w:rsidR="008A5B14" w:rsidRDefault="006422DE">
      <w:pPr>
        <w:pStyle w:val="NoSpacing"/>
      </w:pPr>
      <w:r>
        <w:t>March 27</w:t>
      </w:r>
      <w:r w:rsidR="00D82C07">
        <w:t>, 2022</w:t>
      </w:r>
    </w:p>
    <w:p w14:paraId="624FAB7D" w14:textId="2C071C4D" w:rsidR="008A5B14" w:rsidRDefault="006422DE" w:rsidP="006F113F">
      <w:pPr>
        <w:pStyle w:val="Title"/>
      </w:pPr>
      <w:r>
        <w:t>Homework #5 News API</w:t>
      </w:r>
    </w:p>
    <w:p w14:paraId="5AA81AC3" w14:textId="45D09F59" w:rsidR="006422DE" w:rsidRDefault="006422DE" w:rsidP="006422DE">
      <w:pPr>
        <w:pStyle w:val="ListParagraph"/>
        <w:numPr>
          <w:ilvl w:val="0"/>
          <w:numId w:val="16"/>
        </w:numPr>
      </w:pPr>
      <w:hyperlink r:id="rId9" w:history="1">
        <w:r w:rsidRPr="00BB5EF5">
          <w:rPr>
            <w:rStyle w:val="Hyperlink"/>
          </w:rPr>
          <w:t>https://github.</w:t>
        </w:r>
        <w:r w:rsidRPr="00BB5EF5">
          <w:rPr>
            <w:rStyle w:val="Hyperlink"/>
          </w:rPr>
          <w:t>c</w:t>
        </w:r>
        <w:r w:rsidRPr="00BB5EF5">
          <w:rPr>
            <w:rStyle w:val="Hyperlink"/>
          </w:rPr>
          <w:t>om/danielm925/CS4650HW5</w:t>
        </w:r>
      </w:hyperlink>
    </w:p>
    <w:p w14:paraId="6F7DEFA6" w14:textId="0D25B8EA" w:rsidR="006422DE" w:rsidRDefault="006422DE" w:rsidP="006422D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1FC6B3ED" wp14:editId="087B8B56">
            <wp:extent cx="5943600" cy="319024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39F54" wp14:editId="62CCEBF4">
            <wp:extent cx="5943600" cy="2500630"/>
            <wp:effectExtent l="0" t="0" r="0" b="127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1CD" w14:textId="3324F722" w:rsidR="006422DE" w:rsidRPr="006F113F" w:rsidRDefault="006422DE" w:rsidP="006422DE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2C29966A" wp14:editId="6AA9AA87">
            <wp:extent cx="5943600" cy="45491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DE" w:rsidRPr="006F113F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EC54" w14:textId="77777777" w:rsidR="00397868" w:rsidRDefault="00397868">
      <w:pPr>
        <w:spacing w:line="240" w:lineRule="auto"/>
      </w:pPr>
      <w:r>
        <w:separator/>
      </w:r>
    </w:p>
  </w:endnote>
  <w:endnote w:type="continuationSeparator" w:id="0">
    <w:p w14:paraId="2BA41999" w14:textId="77777777" w:rsidR="00397868" w:rsidRDefault="00397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C38C" w14:textId="77777777" w:rsidR="00397868" w:rsidRDefault="00397868">
      <w:pPr>
        <w:spacing w:line="240" w:lineRule="auto"/>
      </w:pPr>
      <w:r>
        <w:separator/>
      </w:r>
    </w:p>
  </w:footnote>
  <w:footnote w:type="continuationSeparator" w:id="0">
    <w:p w14:paraId="2FF71678" w14:textId="77777777" w:rsidR="00397868" w:rsidRDefault="00397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8F82" w14:textId="77777777" w:rsidR="008A5B14" w:rsidRDefault="00397868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305415">
          <w:t>Madrigal</w:t>
        </w:r>
      </w:sdtContent>
    </w:sdt>
    <w:r w:rsidR="00863629">
      <w:t xml:space="preserve"> </w:t>
    </w:r>
    <w:r w:rsidR="00863629">
      <w:fldChar w:fldCharType="begin"/>
    </w:r>
    <w:r w:rsidR="00863629">
      <w:instrText xml:space="preserve"> PAGE   \* MERGEFORMAT </w:instrText>
    </w:r>
    <w:r w:rsidR="00863629">
      <w:fldChar w:fldCharType="separate"/>
    </w:r>
    <w:r w:rsidR="00863629">
      <w:rPr>
        <w:noProof/>
      </w:rPr>
      <w:t>2</w:t>
    </w:r>
    <w:r w:rsidR="0086362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16DC" w14:textId="77777777" w:rsidR="008A5B14" w:rsidRDefault="00397868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305415">
          <w:t>Madrigal</w:t>
        </w:r>
      </w:sdtContent>
    </w:sdt>
    <w:r w:rsidR="00863629">
      <w:t xml:space="preserve"> </w:t>
    </w:r>
    <w:r w:rsidR="00863629">
      <w:fldChar w:fldCharType="begin"/>
    </w:r>
    <w:r w:rsidR="00863629">
      <w:instrText xml:space="preserve"> PAGE   \* MERGEFORMAT </w:instrText>
    </w:r>
    <w:r w:rsidR="00863629">
      <w:fldChar w:fldCharType="separate"/>
    </w:r>
    <w:r w:rsidR="00863629">
      <w:rPr>
        <w:noProof/>
      </w:rPr>
      <w:t>1</w:t>
    </w:r>
    <w:r w:rsidR="0086362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7A6BDE"/>
    <w:multiLevelType w:val="hybridMultilevel"/>
    <w:tmpl w:val="63F2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12034"/>
    <w:multiLevelType w:val="hybridMultilevel"/>
    <w:tmpl w:val="C2B41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6BF72858"/>
    <w:multiLevelType w:val="hybridMultilevel"/>
    <w:tmpl w:val="D82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DE"/>
    <w:rsid w:val="000046EF"/>
    <w:rsid w:val="00146524"/>
    <w:rsid w:val="001A2C5B"/>
    <w:rsid w:val="00305415"/>
    <w:rsid w:val="00397868"/>
    <w:rsid w:val="00411401"/>
    <w:rsid w:val="00484336"/>
    <w:rsid w:val="00613884"/>
    <w:rsid w:val="006422DE"/>
    <w:rsid w:val="006F113F"/>
    <w:rsid w:val="0071018C"/>
    <w:rsid w:val="00863629"/>
    <w:rsid w:val="00865116"/>
    <w:rsid w:val="008A5B14"/>
    <w:rsid w:val="00A407DF"/>
    <w:rsid w:val="00A770AB"/>
    <w:rsid w:val="00A868E5"/>
    <w:rsid w:val="00D82C07"/>
    <w:rsid w:val="00D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3EEFC"/>
  <w15:chartTrackingRefBased/>
  <w15:docId w15:val="{BD6B1E82-3B38-5449-9676-A1815132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305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2D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2D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danielm925/CS4650HW5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natra/Library/Group%20Containers/UBF8T346G9.Office/User%20Content.localized/Templates.localized/Nima%20HW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Madrigal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Nima HW.dotx</Template>
  <TotalTime>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Madrigal</cp:lastModifiedBy>
  <cp:revision>1</cp:revision>
  <dcterms:created xsi:type="dcterms:W3CDTF">2022-03-28T06:39:00Z</dcterms:created>
  <dcterms:modified xsi:type="dcterms:W3CDTF">2022-03-28T06:42:00Z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